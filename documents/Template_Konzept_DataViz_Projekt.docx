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D8D7" w14:textId="629D2BDC" w:rsidR="00396E65" w:rsidRPr="002E0B00" w:rsidRDefault="00AF5314" w:rsidP="00526BED">
      <w:pPr>
        <w:pStyle w:val="berschrift1"/>
        <w:pBdr>
          <w:bottom w:val="single" w:sz="2" w:space="12" w:color="auto"/>
        </w:pBdr>
        <w:spacing w:before="0" w:after="0" w:line="300" w:lineRule="atLeast"/>
        <w:jc w:val="center"/>
        <w:rPr>
          <w:sz w:val="28"/>
          <w:szCs w:val="28"/>
        </w:rPr>
      </w:pPr>
      <w:r w:rsidRPr="002E0B00">
        <w:rPr>
          <w:sz w:val="28"/>
          <w:szCs w:val="28"/>
        </w:rPr>
        <w:t xml:space="preserve">Konzept </w:t>
      </w:r>
      <w:proofErr w:type="spellStart"/>
      <w:r w:rsidR="002E0B00" w:rsidRPr="002E0B00">
        <w:rPr>
          <w:sz w:val="28"/>
          <w:szCs w:val="28"/>
        </w:rPr>
        <w:t>DataViz</w:t>
      </w:r>
      <w:proofErr w:type="spellEnd"/>
      <w:r w:rsidR="002E0B00" w:rsidRPr="002E0B00">
        <w:rPr>
          <w:sz w:val="28"/>
          <w:szCs w:val="28"/>
        </w:rPr>
        <w:t>-Projekt</w:t>
      </w:r>
    </w:p>
    <w:tbl>
      <w:tblPr>
        <w:tblStyle w:val="Tabellenraster"/>
        <w:tblpPr w:leftFromText="141" w:rightFromText="141" w:horzAnchor="margin" w:tblpY="91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83"/>
      </w:tblGrid>
      <w:tr w:rsidR="00221917" w:rsidRPr="00AF5314" w14:paraId="0991FA03" w14:textId="77777777" w:rsidTr="00F058BE">
        <w:trPr>
          <w:trHeight w:val="1266"/>
        </w:trPr>
        <w:tc>
          <w:tcPr>
            <w:tcW w:w="2977" w:type="dxa"/>
            <w:tcBorders>
              <w:top w:val="single" w:sz="4" w:space="0" w:color="auto"/>
            </w:tcBorders>
          </w:tcPr>
          <w:p w14:paraId="08D37112" w14:textId="17FF6179" w:rsidR="00221917" w:rsidRPr="00AF5314" w:rsidRDefault="00AF5314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 w:rsidRPr="00AF5314">
              <w:rPr>
                <w:rFonts w:cs="Arial"/>
                <w:szCs w:val="22"/>
              </w:rPr>
              <w:t xml:space="preserve">Gruppe: </w:t>
            </w:r>
            <w:r w:rsidRPr="00AF5314">
              <w:rPr>
                <w:rFonts w:cs="Arial"/>
                <w:szCs w:val="22"/>
              </w:rPr>
              <w:br/>
            </w:r>
            <w:r w:rsidRPr="00F11DF7">
              <w:rPr>
                <w:rFonts w:cs="Arial"/>
                <w:b w:val="0"/>
                <w:bCs/>
                <w:szCs w:val="22"/>
              </w:rPr>
              <w:t>Vorname Nachname</w:t>
            </w: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7CA1D44D" w14:textId="188E6CE6" w:rsidR="002E0B00" w:rsidRPr="002E0B00" w:rsidRDefault="00BD6530" w:rsidP="00526BED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Linus Stuhlmann</w:t>
            </w:r>
          </w:p>
          <w:p w14:paraId="2CF33240" w14:textId="43B8747B" w:rsidR="002E0B00" w:rsidRPr="002E0B00" w:rsidRDefault="00BD6530" w:rsidP="00526BED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Andres Mock</w:t>
            </w:r>
          </w:p>
          <w:p w14:paraId="6A8C2207" w14:textId="79817D0D" w:rsidR="002E0B00" w:rsidRPr="002E0B00" w:rsidRDefault="00BD6530" w:rsidP="00526BED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Adrian Obermühlner</w:t>
            </w:r>
          </w:p>
          <w:p w14:paraId="1300322F" w14:textId="65D33DB7" w:rsidR="00AF5314" w:rsidRPr="002E0B00" w:rsidRDefault="00BD6530" w:rsidP="00526BED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Mike Gasser</w:t>
            </w:r>
          </w:p>
        </w:tc>
      </w:tr>
      <w:tr w:rsidR="00CD269C" w:rsidRPr="00AF5314" w14:paraId="26132859" w14:textId="77777777" w:rsidTr="00526BED">
        <w:trPr>
          <w:trHeight w:val="3390"/>
        </w:trPr>
        <w:tc>
          <w:tcPr>
            <w:tcW w:w="2977" w:type="dxa"/>
            <w:tcBorders>
              <w:top w:val="single" w:sz="4" w:space="0" w:color="auto"/>
            </w:tcBorders>
          </w:tcPr>
          <w:p w14:paraId="5146CE50" w14:textId="7F48FFE0" w:rsidR="00AF5314" w:rsidRDefault="00AF5314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Thema</w:t>
            </w:r>
          </w:p>
          <w:p w14:paraId="51D88DAA" w14:textId="7BBFA552" w:rsidR="00AF5314" w:rsidRDefault="00AF5314" w:rsidP="00526BED">
            <w:pPr>
              <w:spacing w:line="300" w:lineRule="atLeast"/>
              <w:rPr>
                <w:lang w:val="de-CH"/>
              </w:rPr>
            </w:pPr>
          </w:p>
          <w:p w14:paraId="57E65DCD" w14:textId="56E7859A" w:rsidR="00F058BE" w:rsidRDefault="00F058BE" w:rsidP="00526BED">
            <w:pPr>
              <w:pStyle w:val="Listenabsatz"/>
              <w:numPr>
                <w:ilvl w:val="0"/>
                <w:numId w:val="6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 w:rsidRPr="00AF5314">
              <w:rPr>
                <w:lang w:val="de-CH"/>
              </w:rPr>
              <w:t xml:space="preserve">Worauf soll der Fokus in </w:t>
            </w:r>
            <w:r w:rsidR="002E0B00">
              <w:rPr>
                <w:lang w:val="de-CH"/>
              </w:rPr>
              <w:t xml:space="preserve">der Datenvisualisierung/ im Projekt </w:t>
            </w:r>
            <w:r w:rsidRPr="00AF5314">
              <w:rPr>
                <w:lang w:val="de-CH"/>
              </w:rPr>
              <w:t>liegen?</w:t>
            </w:r>
          </w:p>
          <w:p w14:paraId="000D5D20" w14:textId="42505784" w:rsidR="00AF5314" w:rsidRPr="00F058BE" w:rsidRDefault="00AF5314" w:rsidP="00526BED">
            <w:pPr>
              <w:pStyle w:val="Listenabsatz"/>
              <w:numPr>
                <w:ilvl w:val="0"/>
                <w:numId w:val="6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 w:rsidRPr="00AF5314">
              <w:rPr>
                <w:lang w:val="de-CH"/>
              </w:rPr>
              <w:t xml:space="preserve">Welche Aspekte sollen angesprochen werden? </w:t>
            </w:r>
          </w:p>
          <w:p w14:paraId="5EEE388B" w14:textId="11F59F22" w:rsidR="00CD269C" w:rsidRPr="00526BED" w:rsidRDefault="00AF5314" w:rsidP="00526BED">
            <w:pPr>
              <w:pStyle w:val="Listenabsatz"/>
              <w:numPr>
                <w:ilvl w:val="0"/>
                <w:numId w:val="6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 w:rsidRPr="00AF5314">
              <w:rPr>
                <w:rFonts w:cs="Arial"/>
                <w:szCs w:val="22"/>
              </w:rPr>
              <w:t>Welche Frage</w:t>
            </w:r>
            <w:r w:rsidR="00184DD9">
              <w:rPr>
                <w:rFonts w:cs="Arial"/>
                <w:szCs w:val="22"/>
              </w:rPr>
              <w:t>(</w:t>
            </w:r>
            <w:r w:rsidRPr="00AF5314">
              <w:rPr>
                <w:rFonts w:cs="Arial"/>
                <w:szCs w:val="22"/>
              </w:rPr>
              <w:t>n</w:t>
            </w:r>
            <w:r w:rsidR="00184DD9">
              <w:rPr>
                <w:rFonts w:cs="Arial"/>
                <w:szCs w:val="22"/>
              </w:rPr>
              <w:t>)</w:t>
            </w:r>
            <w:r w:rsidRPr="00AF5314">
              <w:rPr>
                <w:rFonts w:cs="Arial"/>
                <w:szCs w:val="22"/>
              </w:rPr>
              <w:t xml:space="preserve"> soll die </w:t>
            </w:r>
            <w:r w:rsidR="002E0B00">
              <w:rPr>
                <w:rFonts w:cs="Arial"/>
                <w:szCs w:val="22"/>
              </w:rPr>
              <w:t>Visualisierung</w:t>
            </w:r>
            <w:r w:rsidRPr="00AF5314">
              <w:rPr>
                <w:rFonts w:cs="Arial"/>
                <w:szCs w:val="22"/>
              </w:rPr>
              <w:t xml:space="preserve"> beantworten</w:t>
            </w:r>
            <w:r>
              <w:rPr>
                <w:rFonts w:cs="Arial"/>
                <w:szCs w:val="22"/>
              </w:rPr>
              <w:t>?</w:t>
            </w: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73FC032F" w14:textId="77777777" w:rsidR="00CD269C" w:rsidRPr="00AF5314" w:rsidRDefault="00CD269C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</w:p>
        </w:tc>
      </w:tr>
      <w:tr w:rsidR="00221917" w:rsidRPr="00AF5314" w14:paraId="3D87E9CA" w14:textId="77777777" w:rsidTr="002C5247">
        <w:trPr>
          <w:trHeight w:val="2534"/>
        </w:trPr>
        <w:tc>
          <w:tcPr>
            <w:tcW w:w="2977" w:type="dxa"/>
            <w:tcBorders>
              <w:top w:val="single" w:sz="4" w:space="0" w:color="auto"/>
            </w:tcBorders>
          </w:tcPr>
          <w:p w14:paraId="482B0958" w14:textId="1D3DDAA1" w:rsidR="007E3F52" w:rsidRPr="00AF5314" w:rsidRDefault="008E54CD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 w:rsidRPr="00AF5314">
              <w:rPr>
                <w:rFonts w:cs="Arial"/>
                <w:szCs w:val="22"/>
              </w:rPr>
              <w:t>Aussagewunsch</w:t>
            </w:r>
            <w:r w:rsidR="00944AFD" w:rsidRPr="00AF5314">
              <w:rPr>
                <w:rFonts w:cs="Arial"/>
                <w:szCs w:val="22"/>
              </w:rPr>
              <w:t xml:space="preserve">  </w:t>
            </w:r>
          </w:p>
          <w:p w14:paraId="4030FCC3" w14:textId="37B66D6C" w:rsidR="00221917" w:rsidRPr="002E0B00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 w:rsidRPr="002E0B00">
              <w:rPr>
                <w:rFonts w:cs="Arial"/>
                <w:b w:val="0"/>
                <w:bCs/>
                <w:szCs w:val="22"/>
              </w:rPr>
              <w:t>Was soll die zentrale Aussage sein?</w:t>
            </w: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4C60ED99" w14:textId="77777777" w:rsidR="00221917" w:rsidRPr="00AF5314" w:rsidRDefault="00221917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</w:p>
        </w:tc>
      </w:tr>
      <w:tr w:rsidR="002E0B00" w:rsidRPr="00AF5314" w14:paraId="35448A5F" w14:textId="77777777" w:rsidTr="002C5247">
        <w:trPr>
          <w:trHeight w:val="1860"/>
        </w:trPr>
        <w:tc>
          <w:tcPr>
            <w:tcW w:w="2977" w:type="dxa"/>
            <w:tcBorders>
              <w:top w:val="single" w:sz="4" w:space="0" w:color="auto"/>
            </w:tcBorders>
          </w:tcPr>
          <w:p w14:paraId="4768AC09" w14:textId="7CB5BF74" w:rsidR="002E0B00" w:rsidRPr="00556439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</w:rPr>
            </w:pPr>
            <w:r>
              <w:rPr>
                <w:rFonts w:cs="Arial"/>
                <w:szCs w:val="22"/>
              </w:rPr>
              <w:t xml:space="preserve">Titel: </w:t>
            </w:r>
            <w:r w:rsidRPr="002E0B00">
              <w:rPr>
                <w:rFonts w:cs="Arial"/>
                <w:b w:val="0"/>
                <w:bCs/>
                <w:szCs w:val="22"/>
              </w:rPr>
              <w:t>Welchen Titel könnte die Datenvisualisierung haben?</w:t>
            </w:r>
            <w:r>
              <w:rPr>
                <w:rFonts w:cs="Arial"/>
                <w:b w:val="0"/>
                <w:bCs/>
                <w:szCs w:val="22"/>
              </w:rPr>
              <w:t xml:space="preserve"> (Arbeitstitel)</w:t>
            </w: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159CA3CC" w14:textId="77777777" w:rsidR="002E0B00" w:rsidRPr="00AF5314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</w:p>
        </w:tc>
      </w:tr>
      <w:tr w:rsidR="002E0B00" w:rsidRPr="00AF5314" w14:paraId="4CF38B6E" w14:textId="77777777" w:rsidTr="00526BED">
        <w:trPr>
          <w:trHeight w:val="1388"/>
        </w:trPr>
        <w:tc>
          <w:tcPr>
            <w:tcW w:w="2977" w:type="dxa"/>
            <w:tcBorders>
              <w:top w:val="single" w:sz="4" w:space="0" w:color="auto"/>
            </w:tcBorders>
          </w:tcPr>
          <w:p w14:paraId="2B1D4459" w14:textId="77777777" w:rsidR="002E0B00" w:rsidRPr="002E0B00" w:rsidRDefault="002E0B00" w:rsidP="00526BED">
            <w:pPr>
              <w:pStyle w:val="Titel"/>
              <w:spacing w:line="300" w:lineRule="atLeast"/>
              <w:rPr>
                <w:lang w:val="de-CH"/>
              </w:rPr>
            </w:pPr>
            <w:r w:rsidRPr="002E0B00">
              <w:rPr>
                <w:rFonts w:ascii="Arial" w:eastAsia="Times New Roman" w:hAnsi="Arial" w:cs="Arial"/>
                <w:b/>
                <w:spacing w:val="0"/>
                <w:kern w:val="0"/>
                <w:sz w:val="22"/>
                <w:szCs w:val="22"/>
                <w:lang w:val="de-CH"/>
              </w:rPr>
              <w:t>Mögliches Publikationsmedium:</w:t>
            </w:r>
            <w:r w:rsidRPr="002E0B00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Wo könnte die Datenvisualisierung publiziert werden?</w:t>
            </w:r>
          </w:p>
          <w:p w14:paraId="1A2DAD1C" w14:textId="77777777" w:rsidR="002E0B00" w:rsidRPr="002E0B00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</w:pP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6556C5EA" w14:textId="77777777" w:rsidR="002E0B00" w:rsidRPr="00AF5314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</w:p>
        </w:tc>
      </w:tr>
      <w:tr w:rsidR="002E0B00" w:rsidRPr="00AF5314" w14:paraId="460E055E" w14:textId="77777777" w:rsidTr="002C5247">
        <w:trPr>
          <w:trHeight w:val="1081"/>
        </w:trPr>
        <w:tc>
          <w:tcPr>
            <w:tcW w:w="2977" w:type="dxa"/>
            <w:tcBorders>
              <w:top w:val="single" w:sz="4" w:space="0" w:color="auto"/>
            </w:tcBorders>
          </w:tcPr>
          <w:p w14:paraId="72376F0C" w14:textId="77777777" w:rsidR="002E0B00" w:rsidRPr="00556439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</w:pPr>
          </w:p>
          <w:p w14:paraId="53AC0EED" w14:textId="77777777" w:rsidR="002E0B00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szCs w:val="22"/>
              </w:rPr>
              <w:t xml:space="preserve">Zielgruppe: </w:t>
            </w:r>
            <w:r w:rsidRPr="002E0B00">
              <w:rPr>
                <w:rFonts w:cs="Arial"/>
                <w:b w:val="0"/>
                <w:bCs/>
                <w:szCs w:val="22"/>
              </w:rPr>
              <w:t>Wer ist die Zielgruppe?</w:t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b w:val="0"/>
                <w:bCs/>
                <w:szCs w:val="22"/>
              </w:rPr>
              <w:t>(anhand von Personas beschreiben)</w:t>
            </w:r>
          </w:p>
          <w:p w14:paraId="4E1813D0" w14:textId="1BE80853" w:rsidR="002E0B00" w:rsidRPr="00AF5314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0CBCE79C" w14:textId="77777777" w:rsidR="002E0B00" w:rsidRPr="00AF5314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</w:p>
        </w:tc>
      </w:tr>
      <w:tr w:rsidR="002E0B00" w:rsidRPr="00AF5314" w14:paraId="1C1EF319" w14:textId="77777777" w:rsidTr="002C5247">
        <w:trPr>
          <w:trHeight w:val="2295"/>
        </w:trPr>
        <w:tc>
          <w:tcPr>
            <w:tcW w:w="2977" w:type="dxa"/>
            <w:tcBorders>
              <w:top w:val="single" w:sz="4" w:space="0" w:color="auto"/>
              <w:bottom w:val="single" w:sz="4" w:space="0" w:color="000000"/>
            </w:tcBorders>
          </w:tcPr>
          <w:p w14:paraId="299B72F8" w14:textId="44F2E18F" w:rsidR="002E0B00" w:rsidRPr="00AF5314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bCs/>
                <w:szCs w:val="22"/>
                <w:lang w:val="de-DE"/>
              </w:rPr>
            </w:pPr>
            <w:r w:rsidRPr="00AF5314">
              <w:rPr>
                <w:rFonts w:eastAsia="Times" w:cs="Arial"/>
                <w:bCs/>
                <w:szCs w:val="22"/>
                <w:lang w:val="de-DE"/>
              </w:rPr>
              <w:lastRenderedPageBreak/>
              <w:t>Visualisierungskonzept</w:t>
            </w:r>
          </w:p>
          <w:p w14:paraId="308D4E0A" w14:textId="6DB2AB5C" w:rsidR="002E0B00" w:rsidRDefault="002E0B00" w:rsidP="00526BED">
            <w:pPr>
              <w:pStyle w:val="Titel"/>
              <w:numPr>
                <w:ilvl w:val="0"/>
                <w:numId w:val="7"/>
              </w:numPr>
              <w:spacing w:after="120" w:line="300" w:lineRule="atLeast"/>
              <w:ind w:left="318" w:hanging="318"/>
              <w:contextualSpacing w:val="0"/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</w:pPr>
            <w:r w:rsidRPr="00F058BE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Wie viele Visualisierungen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</w:t>
            </w:r>
            <w:r w:rsidR="00F11DF7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braucht es</w:t>
            </w:r>
            <w:r w:rsidRPr="00F058BE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?</w:t>
            </w:r>
          </w:p>
          <w:p w14:paraId="54F98B8B" w14:textId="4916C165" w:rsidR="002E0B00" w:rsidRPr="002E0B00" w:rsidRDefault="002E0B00" w:rsidP="00526BED">
            <w:pPr>
              <w:pStyle w:val="Titel"/>
              <w:numPr>
                <w:ilvl w:val="0"/>
                <w:numId w:val="7"/>
              </w:numPr>
              <w:spacing w:after="120" w:line="300" w:lineRule="atLeast"/>
              <w:ind w:left="318" w:hanging="318"/>
              <w:contextualSpacing w:val="0"/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</w:pP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Welche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(r)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Visualisierungstyp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(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en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) eignen sich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?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S</w:t>
            </w:r>
            <w:r w:rsidRPr="002E0B00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tatisch, dynamisch?</w:t>
            </w:r>
          </w:p>
          <w:p w14:paraId="36DB99DB" w14:textId="1AFAFBD2" w:rsidR="002E0B00" w:rsidRPr="00AF5314" w:rsidRDefault="002E0B00" w:rsidP="00526BED">
            <w:pPr>
              <w:spacing w:line="300" w:lineRule="atLeast"/>
              <w:rPr>
                <w:rFonts w:cs="Arial"/>
                <w:szCs w:val="22"/>
              </w:rPr>
            </w:pPr>
          </w:p>
        </w:tc>
        <w:tc>
          <w:tcPr>
            <w:tcW w:w="6083" w:type="dxa"/>
            <w:tcBorders>
              <w:top w:val="single" w:sz="4" w:space="0" w:color="auto"/>
            </w:tcBorders>
          </w:tcPr>
          <w:p w14:paraId="21AA44D2" w14:textId="77777777" w:rsidR="002E0B00" w:rsidRPr="00AF5314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</w:p>
        </w:tc>
      </w:tr>
    </w:tbl>
    <w:p w14:paraId="1A4CBBA1" w14:textId="77777777" w:rsidR="00F058BE" w:rsidRPr="00F058BE" w:rsidRDefault="00F058BE" w:rsidP="00526BED">
      <w:pPr>
        <w:spacing w:line="300" w:lineRule="atLeast"/>
        <w:rPr>
          <w:lang w:val="de-CH"/>
        </w:rPr>
      </w:pPr>
    </w:p>
    <w:sectPr w:rsidR="00F058BE" w:rsidRPr="00F058BE" w:rsidSect="009B1BDE">
      <w:headerReference w:type="default" r:id="rId7"/>
      <w:footerReference w:type="even" r:id="rId8"/>
      <w:footerReference w:type="default" r:id="rId9"/>
      <w:endnotePr>
        <w:numFmt w:val="decimal"/>
      </w:endnotePr>
      <w:pgSz w:w="11906" w:h="16838"/>
      <w:pgMar w:top="1418" w:right="1418" w:bottom="1134" w:left="1418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13B0F" w14:textId="77777777" w:rsidR="00985A94" w:rsidRDefault="00985A94"/>
  </w:endnote>
  <w:endnote w:type="continuationSeparator" w:id="0">
    <w:p w14:paraId="33C4292F" w14:textId="77777777" w:rsidR="00985A94" w:rsidRDefault="00985A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HW Officina sans book">
    <w:altName w:val="Vrinda"/>
    <w:charset w:val="00"/>
    <w:family w:val="swiss"/>
    <w:pitch w:val="variable"/>
    <w:sig w:usb0="80000027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849638947"/>
      <w:docPartObj>
        <w:docPartGallery w:val="Page Numbers (Bottom of Page)"/>
        <w:docPartUnique/>
      </w:docPartObj>
    </w:sdtPr>
    <w:sdtContent>
      <w:p w14:paraId="52927199" w14:textId="3A848512" w:rsidR="00526BED" w:rsidRDefault="00526BED" w:rsidP="000E400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1D578D92" w14:textId="77777777" w:rsidR="00526BED" w:rsidRDefault="00526BED" w:rsidP="00526BE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294483306"/>
      <w:docPartObj>
        <w:docPartGallery w:val="Page Numbers (Bottom of Page)"/>
        <w:docPartUnique/>
      </w:docPartObj>
    </w:sdtPr>
    <w:sdtContent>
      <w:p w14:paraId="6EE2F487" w14:textId="1711E46B" w:rsidR="00526BED" w:rsidRPr="00526BED" w:rsidRDefault="00526BED" w:rsidP="000E4001">
        <w:pPr>
          <w:pStyle w:val="Fuzeile"/>
          <w:framePr w:wrap="none" w:vAnchor="text" w:hAnchor="margin" w:xAlign="right" w:y="1"/>
          <w:rPr>
            <w:rStyle w:val="Seitenzahl"/>
            <w:sz w:val="18"/>
            <w:szCs w:val="18"/>
          </w:rPr>
        </w:pPr>
        <w:r w:rsidRPr="00526BED">
          <w:rPr>
            <w:rStyle w:val="Seitenzahl"/>
            <w:sz w:val="16"/>
            <w:szCs w:val="16"/>
          </w:rPr>
          <w:fldChar w:fldCharType="begin"/>
        </w:r>
        <w:r w:rsidRPr="00526BED">
          <w:rPr>
            <w:rStyle w:val="Seitenzahl"/>
            <w:sz w:val="16"/>
            <w:szCs w:val="16"/>
          </w:rPr>
          <w:instrText xml:space="preserve"> PAGE </w:instrText>
        </w:r>
        <w:r w:rsidRPr="00526BED">
          <w:rPr>
            <w:rStyle w:val="Seitenzahl"/>
            <w:sz w:val="16"/>
            <w:szCs w:val="16"/>
          </w:rPr>
          <w:fldChar w:fldCharType="separate"/>
        </w:r>
        <w:r w:rsidRPr="00526BED">
          <w:rPr>
            <w:rStyle w:val="Seitenzahl"/>
            <w:noProof/>
            <w:sz w:val="16"/>
            <w:szCs w:val="16"/>
          </w:rPr>
          <w:t>2</w:t>
        </w:r>
        <w:r w:rsidRPr="00526BED">
          <w:rPr>
            <w:rStyle w:val="Seitenzahl"/>
            <w:sz w:val="16"/>
            <w:szCs w:val="16"/>
          </w:rPr>
          <w:fldChar w:fldCharType="end"/>
        </w:r>
      </w:p>
    </w:sdtContent>
  </w:sdt>
  <w:p w14:paraId="287241D1" w14:textId="77777777" w:rsidR="00783B26" w:rsidRDefault="00783B26" w:rsidP="00526BED">
    <w:pPr>
      <w:ind w:right="360"/>
      <w:rPr>
        <w:sz w:val="12"/>
      </w:rPr>
    </w:pPr>
  </w:p>
  <w:p w14:paraId="4253B1E9" w14:textId="76C7D3A4" w:rsidR="00783B26" w:rsidRPr="00376248" w:rsidRDefault="00783B26" w:rsidP="009509BC">
    <w:pPr>
      <w:tabs>
        <w:tab w:val="left" w:pos="0"/>
        <w:tab w:val="right" w:pos="9072"/>
      </w:tabs>
      <w:rPr>
        <w:rFonts w:cs="Arial"/>
        <w:sz w:val="10"/>
        <w:szCs w:val="10"/>
      </w:rPr>
    </w:pPr>
    <w:r w:rsidRPr="00376248">
      <w:rPr>
        <w:rFonts w:cs="Arial"/>
        <w:sz w:val="10"/>
        <w:szCs w:val="10"/>
      </w:rPr>
      <w:t xml:space="preserve">ZHAW Zürcher Hochschule für Angewandte Wissenschaften | Institut für Angewandte Medienwissenschaft IAM | </w:t>
    </w:r>
    <w:r w:rsidR="00526BED">
      <w:rPr>
        <w:rFonts w:cs="Arial"/>
        <w:sz w:val="10"/>
        <w:szCs w:val="10"/>
      </w:rPr>
      <w:t xml:space="preserve">Konzept </w:t>
    </w:r>
    <w:proofErr w:type="spellStart"/>
    <w:r w:rsidR="00526BED">
      <w:rPr>
        <w:rFonts w:cs="Arial"/>
        <w:sz w:val="10"/>
        <w:szCs w:val="10"/>
      </w:rPr>
      <w:t>Porjekt</w:t>
    </w:r>
    <w:proofErr w:type="spellEnd"/>
    <w:r w:rsidR="00526BED">
      <w:rPr>
        <w:rFonts w:cs="Arial"/>
        <w:sz w:val="10"/>
        <w:szCs w:val="10"/>
      </w:rPr>
      <w:t xml:space="preserve"> </w:t>
    </w:r>
    <w:proofErr w:type="spellStart"/>
    <w:r w:rsidR="00526BED">
      <w:rPr>
        <w:rFonts w:cs="Arial"/>
        <w:sz w:val="10"/>
        <w:szCs w:val="10"/>
      </w:rPr>
      <w:t>DataViz</w:t>
    </w:r>
    <w:proofErr w:type="spellEnd"/>
    <w:r w:rsidR="00E67F9A">
      <w:rPr>
        <w:rFonts w:cs="Arial"/>
        <w:sz w:val="10"/>
        <w:szCs w:val="10"/>
      </w:rPr>
      <w:t xml:space="preserve"> |</w:t>
    </w:r>
    <w:r w:rsidR="00F058BE">
      <w:rPr>
        <w:rFonts w:cs="Arial"/>
        <w:sz w:val="10"/>
        <w:szCs w:val="10"/>
      </w:rPr>
      <w:t xml:space="preserve"> VDSS</w:t>
    </w:r>
    <w:r w:rsidRPr="00376248">
      <w:rPr>
        <w:rFonts w:cs="Arial"/>
        <w:sz w:val="10"/>
        <w:szCs w:val="10"/>
      </w:rPr>
      <w:tab/>
    </w:r>
    <w:bookmarkStart w:id="0" w:name="_Toc452372870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0EAFC" w14:textId="77777777" w:rsidR="00985A94" w:rsidRDefault="00985A94">
      <w:r>
        <w:separator/>
      </w:r>
    </w:p>
  </w:footnote>
  <w:footnote w:type="continuationSeparator" w:id="0">
    <w:p w14:paraId="5238CE21" w14:textId="77777777" w:rsidR="00985A94" w:rsidRDefault="00985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07E7" w14:textId="77777777" w:rsidR="00783B26" w:rsidRPr="004E580A" w:rsidRDefault="00072A02" w:rsidP="004E580A">
    <w:pPr>
      <w:pStyle w:val="Kopfzeile"/>
      <w:jc w:val="right"/>
    </w:pPr>
    <w:r>
      <w:rPr>
        <w:noProof/>
      </w:rPr>
      <w:drawing>
        <wp:inline distT="0" distB="0" distL="0" distR="0" wp14:anchorId="5249B995" wp14:editId="71617B2B">
          <wp:extent cx="276225" cy="295275"/>
          <wp:effectExtent l="0" t="0" r="9525" b="9525"/>
          <wp:docPr id="3" name="Bild 1" descr="logo skri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kript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B1E"/>
    <w:multiLevelType w:val="hybridMultilevel"/>
    <w:tmpl w:val="8F2C1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7F87"/>
    <w:multiLevelType w:val="hybridMultilevel"/>
    <w:tmpl w:val="82E87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C1025"/>
    <w:multiLevelType w:val="hybridMultilevel"/>
    <w:tmpl w:val="7CC4C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34C7F"/>
    <w:multiLevelType w:val="hybridMultilevel"/>
    <w:tmpl w:val="5844AEE6"/>
    <w:lvl w:ilvl="0" w:tplc="319C7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2D67CC"/>
    <w:multiLevelType w:val="hybridMultilevel"/>
    <w:tmpl w:val="4E349158"/>
    <w:lvl w:ilvl="0" w:tplc="319C756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2A4D28"/>
    <w:multiLevelType w:val="hybridMultilevel"/>
    <w:tmpl w:val="71E0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B611C"/>
    <w:multiLevelType w:val="hybridMultilevel"/>
    <w:tmpl w:val="591010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D2871"/>
    <w:multiLevelType w:val="multilevel"/>
    <w:tmpl w:val="80BE9DA6"/>
    <w:lvl w:ilvl="0">
      <w:start w:val="1"/>
      <w:numFmt w:val="none"/>
      <w:pStyle w:val="berschrift1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2%1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berschrift4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EBF1844"/>
    <w:multiLevelType w:val="multilevel"/>
    <w:tmpl w:val="FD58D200"/>
    <w:lvl w:ilvl="0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berschriftX"/>
      <w:lvlText w:val="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C800B3B"/>
    <w:multiLevelType w:val="hybridMultilevel"/>
    <w:tmpl w:val="F6386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70DF7"/>
    <w:multiLevelType w:val="hybridMultilevel"/>
    <w:tmpl w:val="0472E51E"/>
    <w:lvl w:ilvl="0" w:tplc="7676F3AC">
      <w:start w:val="1"/>
      <w:numFmt w:val="bullet"/>
      <w:pStyle w:val="FlietextmitGliederung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color w:val="auto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3250877">
    <w:abstractNumId w:val="3"/>
  </w:num>
  <w:num w:numId="2" w16cid:durableId="290602190">
    <w:abstractNumId w:val="4"/>
  </w:num>
  <w:num w:numId="3" w16cid:durableId="1212691408">
    <w:abstractNumId w:val="10"/>
  </w:num>
  <w:num w:numId="4" w16cid:durableId="1338384592">
    <w:abstractNumId w:val="8"/>
  </w:num>
  <w:num w:numId="5" w16cid:durableId="571936926">
    <w:abstractNumId w:val="7"/>
  </w:num>
  <w:num w:numId="6" w16cid:durableId="448086763">
    <w:abstractNumId w:val="1"/>
  </w:num>
  <w:num w:numId="7" w16cid:durableId="1951475444">
    <w:abstractNumId w:val="5"/>
  </w:num>
  <w:num w:numId="8" w16cid:durableId="1194609167">
    <w:abstractNumId w:val="7"/>
  </w:num>
  <w:num w:numId="9" w16cid:durableId="1435442281">
    <w:abstractNumId w:val="6"/>
  </w:num>
  <w:num w:numId="10" w16cid:durableId="9071652">
    <w:abstractNumId w:val="2"/>
  </w:num>
  <w:num w:numId="11" w16cid:durableId="1259680926">
    <w:abstractNumId w:val="9"/>
  </w:num>
  <w:num w:numId="12" w16cid:durableId="14027263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ibliografie_ped_medien&lt;/item&gt;&lt;/Libraries&gt;&lt;/ENLibraries&gt;"/>
  </w:docVars>
  <w:rsids>
    <w:rsidRoot w:val="00027BF2"/>
    <w:rsid w:val="000173F1"/>
    <w:rsid w:val="000206E0"/>
    <w:rsid w:val="00027BF2"/>
    <w:rsid w:val="000423CD"/>
    <w:rsid w:val="000472F1"/>
    <w:rsid w:val="00064BC5"/>
    <w:rsid w:val="00072A02"/>
    <w:rsid w:val="000877C9"/>
    <w:rsid w:val="000A2721"/>
    <w:rsid w:val="000B7E64"/>
    <w:rsid w:val="000C0AC7"/>
    <w:rsid w:val="000D6087"/>
    <w:rsid w:val="000E2B92"/>
    <w:rsid w:val="00104593"/>
    <w:rsid w:val="00142E53"/>
    <w:rsid w:val="001532E9"/>
    <w:rsid w:val="0016728A"/>
    <w:rsid w:val="00184DD9"/>
    <w:rsid w:val="00186F70"/>
    <w:rsid w:val="001A39AB"/>
    <w:rsid w:val="001D638E"/>
    <w:rsid w:val="001F46C4"/>
    <w:rsid w:val="00221917"/>
    <w:rsid w:val="00257447"/>
    <w:rsid w:val="00271CF6"/>
    <w:rsid w:val="00295469"/>
    <w:rsid w:val="00297B71"/>
    <w:rsid w:val="002A03BA"/>
    <w:rsid w:val="002C5247"/>
    <w:rsid w:val="002D375B"/>
    <w:rsid w:val="002D3C72"/>
    <w:rsid w:val="002E0B00"/>
    <w:rsid w:val="002F613A"/>
    <w:rsid w:val="00326B30"/>
    <w:rsid w:val="00345AC4"/>
    <w:rsid w:val="00351961"/>
    <w:rsid w:val="00376248"/>
    <w:rsid w:val="00396E65"/>
    <w:rsid w:val="003A0812"/>
    <w:rsid w:val="003C3FCE"/>
    <w:rsid w:val="003C4938"/>
    <w:rsid w:val="003D495E"/>
    <w:rsid w:val="004740FF"/>
    <w:rsid w:val="00485AB4"/>
    <w:rsid w:val="0049123B"/>
    <w:rsid w:val="004934DC"/>
    <w:rsid w:val="004C553B"/>
    <w:rsid w:val="004E580A"/>
    <w:rsid w:val="004F4EC8"/>
    <w:rsid w:val="00526BED"/>
    <w:rsid w:val="00546AA8"/>
    <w:rsid w:val="00556439"/>
    <w:rsid w:val="005973B8"/>
    <w:rsid w:val="005A6333"/>
    <w:rsid w:val="005B0F2E"/>
    <w:rsid w:val="005F3CA9"/>
    <w:rsid w:val="005F4B62"/>
    <w:rsid w:val="00601C0F"/>
    <w:rsid w:val="00613710"/>
    <w:rsid w:val="00635675"/>
    <w:rsid w:val="00691BEA"/>
    <w:rsid w:val="006A4FB9"/>
    <w:rsid w:val="006C006F"/>
    <w:rsid w:val="006F4D91"/>
    <w:rsid w:val="007032E8"/>
    <w:rsid w:val="00716D30"/>
    <w:rsid w:val="00761FEC"/>
    <w:rsid w:val="0077669B"/>
    <w:rsid w:val="00783B26"/>
    <w:rsid w:val="0079742F"/>
    <w:rsid w:val="007B3DC0"/>
    <w:rsid w:val="007B532C"/>
    <w:rsid w:val="007C586A"/>
    <w:rsid w:val="007D456B"/>
    <w:rsid w:val="007E10E5"/>
    <w:rsid w:val="007E3F52"/>
    <w:rsid w:val="007F365B"/>
    <w:rsid w:val="00807771"/>
    <w:rsid w:val="00821605"/>
    <w:rsid w:val="008363E4"/>
    <w:rsid w:val="00863C02"/>
    <w:rsid w:val="0087645A"/>
    <w:rsid w:val="0089105A"/>
    <w:rsid w:val="008B7C4B"/>
    <w:rsid w:val="008B7F7A"/>
    <w:rsid w:val="008D162A"/>
    <w:rsid w:val="008E3340"/>
    <w:rsid w:val="008E54CD"/>
    <w:rsid w:val="008E58B3"/>
    <w:rsid w:val="008E6FA1"/>
    <w:rsid w:val="00924DAF"/>
    <w:rsid w:val="009319BC"/>
    <w:rsid w:val="00935078"/>
    <w:rsid w:val="00941919"/>
    <w:rsid w:val="00944AFD"/>
    <w:rsid w:val="009509BC"/>
    <w:rsid w:val="00952D61"/>
    <w:rsid w:val="00985A94"/>
    <w:rsid w:val="00992F5C"/>
    <w:rsid w:val="009B1BDE"/>
    <w:rsid w:val="009D7A9D"/>
    <w:rsid w:val="009E4A85"/>
    <w:rsid w:val="00A709F9"/>
    <w:rsid w:val="00A90982"/>
    <w:rsid w:val="00AC228A"/>
    <w:rsid w:val="00AC719D"/>
    <w:rsid w:val="00AE5804"/>
    <w:rsid w:val="00AF5314"/>
    <w:rsid w:val="00B432AB"/>
    <w:rsid w:val="00B74CCB"/>
    <w:rsid w:val="00B76D6A"/>
    <w:rsid w:val="00B87D4E"/>
    <w:rsid w:val="00B94146"/>
    <w:rsid w:val="00BC5D17"/>
    <w:rsid w:val="00BC64B8"/>
    <w:rsid w:val="00BD6530"/>
    <w:rsid w:val="00BE30D0"/>
    <w:rsid w:val="00BF7B75"/>
    <w:rsid w:val="00C25C03"/>
    <w:rsid w:val="00C72185"/>
    <w:rsid w:val="00C90126"/>
    <w:rsid w:val="00CC7CA5"/>
    <w:rsid w:val="00CD18B3"/>
    <w:rsid w:val="00CD269C"/>
    <w:rsid w:val="00D334F1"/>
    <w:rsid w:val="00D41792"/>
    <w:rsid w:val="00D427B0"/>
    <w:rsid w:val="00D5663F"/>
    <w:rsid w:val="00D573E1"/>
    <w:rsid w:val="00D7524E"/>
    <w:rsid w:val="00D8386D"/>
    <w:rsid w:val="00DB241A"/>
    <w:rsid w:val="00DC4BB2"/>
    <w:rsid w:val="00DD4A52"/>
    <w:rsid w:val="00DD7C3D"/>
    <w:rsid w:val="00DE1F22"/>
    <w:rsid w:val="00DF395F"/>
    <w:rsid w:val="00DF4273"/>
    <w:rsid w:val="00E119D4"/>
    <w:rsid w:val="00E204AD"/>
    <w:rsid w:val="00E67F9A"/>
    <w:rsid w:val="00E74766"/>
    <w:rsid w:val="00E85ADF"/>
    <w:rsid w:val="00EB15EC"/>
    <w:rsid w:val="00EF6833"/>
    <w:rsid w:val="00EF6873"/>
    <w:rsid w:val="00F05771"/>
    <w:rsid w:val="00F058BE"/>
    <w:rsid w:val="00F10783"/>
    <w:rsid w:val="00F11DF7"/>
    <w:rsid w:val="00F1548F"/>
    <w:rsid w:val="00F44B1B"/>
    <w:rsid w:val="00F572F2"/>
    <w:rsid w:val="00F66773"/>
    <w:rsid w:val="00F66DCA"/>
    <w:rsid w:val="00F75CBE"/>
    <w:rsid w:val="00F937C3"/>
    <w:rsid w:val="00F97DE7"/>
    <w:rsid w:val="00FB76B4"/>
    <w:rsid w:val="00F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4F3C0A5"/>
  <w15:docId w15:val="{6B6E8388-1064-4EE6-8807-53A05DAA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645A"/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Titel"/>
    <w:qFormat/>
    <w:rsid w:val="00DF4273"/>
    <w:pPr>
      <w:keepNext/>
      <w:numPr>
        <w:numId w:val="5"/>
      </w:numPr>
      <w:pBdr>
        <w:top w:val="single" w:sz="2" w:space="2" w:color="auto"/>
        <w:bottom w:val="single" w:sz="2" w:space="2" w:color="auto"/>
      </w:pBdr>
      <w:shd w:val="pct20" w:color="auto" w:fill="FFFFFF"/>
      <w:spacing w:before="480" w:after="320"/>
      <w:outlineLvl w:val="0"/>
    </w:pPr>
    <w:rPr>
      <w:rFonts w:eastAsia="Times New Roman"/>
      <w:b/>
      <w:lang w:val="de-CH"/>
    </w:rPr>
  </w:style>
  <w:style w:type="paragraph" w:styleId="berschrift2">
    <w:name w:val="heading 2"/>
    <w:basedOn w:val="berschrift1"/>
    <w:next w:val="Standard"/>
    <w:qFormat/>
    <w:rsid w:val="008E6FA1"/>
    <w:pPr>
      <w:numPr>
        <w:ilvl w:val="1"/>
      </w:numPr>
      <w:pBdr>
        <w:top w:val="single" w:sz="4" w:space="2" w:color="auto"/>
        <w:bottom w:val="single" w:sz="4" w:space="2" w:color="auto"/>
      </w:pBdr>
      <w:shd w:val="pct10" w:color="auto" w:fill="FFFFFF"/>
      <w:tabs>
        <w:tab w:val="right" w:pos="8789"/>
      </w:tabs>
      <w:outlineLvl w:val="1"/>
    </w:pPr>
  </w:style>
  <w:style w:type="paragraph" w:styleId="berschrift3">
    <w:name w:val="heading 3"/>
    <w:basedOn w:val="berschrift2"/>
    <w:next w:val="Standard"/>
    <w:qFormat/>
    <w:rsid w:val="008E6FA1"/>
    <w:pPr>
      <w:numPr>
        <w:ilvl w:val="2"/>
      </w:numPr>
      <w:pBdr>
        <w:top w:val="single" w:sz="4" w:space="1" w:color="auto"/>
        <w:bottom w:val="single" w:sz="4" w:space="1" w:color="auto"/>
      </w:pBdr>
      <w:spacing w:after="360"/>
      <w:outlineLvl w:val="2"/>
    </w:pPr>
  </w:style>
  <w:style w:type="paragraph" w:styleId="berschrift4">
    <w:name w:val="heading 4"/>
    <w:basedOn w:val="berschrift3"/>
    <w:next w:val="Standard"/>
    <w:qFormat/>
    <w:rsid w:val="00BC5D17"/>
    <w:pPr>
      <w:numPr>
        <w:ilvl w:val="3"/>
      </w:numPr>
      <w:pBdr>
        <w:top w:val="single" w:sz="4" w:space="2" w:color="auto"/>
        <w:bottom w:val="none" w:sz="0" w:space="0" w:color="auto"/>
      </w:pBdr>
      <w:shd w:val="clear" w:color="auto" w:fill="auto"/>
      <w:spacing w:before="240" w:after="240"/>
      <w:outlineLvl w:val="3"/>
    </w:pPr>
  </w:style>
  <w:style w:type="paragraph" w:styleId="berschrift5">
    <w:name w:val="heading 5"/>
    <w:basedOn w:val="Standard"/>
    <w:next w:val="Standard"/>
    <w:qFormat/>
    <w:rsid w:val="00783B26"/>
    <w:pPr>
      <w:numPr>
        <w:ilvl w:val="4"/>
        <w:numId w:val="5"/>
      </w:numPr>
      <w:tabs>
        <w:tab w:val="clear" w:pos="1008"/>
      </w:tabs>
      <w:spacing w:before="240" w:after="60"/>
      <w:ind w:left="689" w:hanging="689"/>
      <w:outlineLvl w:val="4"/>
    </w:pPr>
    <w:rPr>
      <w:b/>
      <w:bCs/>
      <w:iCs/>
      <w:szCs w:val="22"/>
    </w:rPr>
  </w:style>
  <w:style w:type="paragraph" w:styleId="berschrift6">
    <w:name w:val="heading 6"/>
    <w:basedOn w:val="Standard"/>
    <w:next w:val="Standard"/>
    <w:qFormat/>
    <w:rsid w:val="0087645A"/>
    <w:pPr>
      <w:outlineLvl w:val="5"/>
    </w:pPr>
    <w:rPr>
      <w:b/>
    </w:rPr>
  </w:style>
  <w:style w:type="paragraph" w:styleId="berschrift7">
    <w:name w:val="heading 7"/>
    <w:basedOn w:val="berschrift6"/>
    <w:next w:val="Standard"/>
    <w:qFormat/>
    <w:rsid w:val="002D375B"/>
    <w:pPr>
      <w:outlineLvl w:val="6"/>
    </w:pPr>
  </w:style>
  <w:style w:type="paragraph" w:styleId="berschrift8">
    <w:name w:val="heading 8"/>
    <w:basedOn w:val="berschrift7"/>
    <w:next w:val="Standard"/>
    <w:qFormat/>
    <w:rsid w:val="002D375B"/>
    <w:pPr>
      <w:outlineLvl w:val="7"/>
    </w:pPr>
  </w:style>
  <w:style w:type="paragraph" w:styleId="berschrift9">
    <w:name w:val="heading 9"/>
    <w:basedOn w:val="berschrift8"/>
    <w:next w:val="Standard"/>
    <w:qFormat/>
    <w:rsid w:val="002D375B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F42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dnotenzeichen">
    <w:name w:val="endnote reference"/>
    <w:basedOn w:val="Absatz-Standardschriftart"/>
    <w:semiHidden/>
    <w:rPr>
      <w:vertAlign w:val="superscript"/>
    </w:rPr>
  </w:style>
  <w:style w:type="paragraph" w:customStyle="1" w:styleId="FlietextmitGliederung">
    <w:name w:val="Fließtext mit Gliederung"/>
    <w:basedOn w:val="Standard"/>
    <w:rsid w:val="00DF4273"/>
    <w:pPr>
      <w:numPr>
        <w:numId w:val="3"/>
      </w:numPr>
      <w:tabs>
        <w:tab w:val="right" w:pos="9072"/>
      </w:tabs>
      <w:spacing w:after="120"/>
    </w:pPr>
    <w:rPr>
      <w:lang w:val="de-CH"/>
    </w:rPr>
  </w:style>
  <w:style w:type="paragraph" w:styleId="Endnotentext">
    <w:name w:val="endnote text"/>
    <w:basedOn w:val="Standard"/>
    <w:semiHidden/>
    <w:pPr>
      <w:spacing w:after="140" w:line="280" w:lineRule="exact"/>
      <w:ind w:left="709" w:hanging="709"/>
      <w:jc w:val="both"/>
    </w:pPr>
    <w:rPr>
      <w:rFonts w:ascii="ZHW Officina sans book" w:hAnsi="ZHW Officina sans book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customStyle="1" w:styleId="Literatur">
    <w:name w:val="Literatur"/>
    <w:basedOn w:val="Standard"/>
    <w:rsid w:val="00DF4273"/>
    <w:pPr>
      <w:tabs>
        <w:tab w:val="left" w:pos="709"/>
      </w:tabs>
      <w:spacing w:after="120" w:line="240" w:lineRule="exact"/>
      <w:ind w:left="709"/>
    </w:pPr>
    <w:rPr>
      <w:sz w:val="18"/>
      <w:lang w:val="de-CH"/>
    </w:rPr>
  </w:style>
  <w:style w:type="paragraph" w:customStyle="1" w:styleId="berschriftX">
    <w:name w:val="Überschrift X"/>
    <w:basedOn w:val="berschrift3"/>
    <w:rsid w:val="00613710"/>
    <w:pPr>
      <w:numPr>
        <w:numId w:val="4"/>
      </w:numPr>
      <w:pBdr>
        <w:top w:val="none" w:sz="0" w:space="0" w:color="auto"/>
        <w:bottom w:val="none" w:sz="0" w:space="0" w:color="auto"/>
      </w:pBdr>
      <w:shd w:val="clear" w:color="auto" w:fill="auto"/>
      <w:tabs>
        <w:tab w:val="clear" w:pos="360"/>
        <w:tab w:val="num" w:pos="709"/>
      </w:tabs>
      <w:ind w:left="709" w:hanging="709"/>
    </w:pPr>
  </w:style>
  <w:style w:type="paragraph" w:customStyle="1" w:styleId="IHV">
    <w:name w:val="IHV"/>
    <w:basedOn w:val="FlietextmitGliederung"/>
    <w:rsid w:val="008B7C4B"/>
    <w:pPr>
      <w:numPr>
        <w:numId w:val="0"/>
      </w:numPr>
      <w:tabs>
        <w:tab w:val="clear" w:pos="9072"/>
        <w:tab w:val="right" w:leader="dot" w:pos="9062"/>
      </w:tabs>
      <w:spacing w:after="0"/>
      <w:ind w:left="1418" w:hanging="709"/>
    </w:pPr>
    <w:rPr>
      <w:noProof/>
    </w:rPr>
  </w:style>
  <w:style w:type="paragraph" w:styleId="Kopfzeile">
    <w:name w:val="header"/>
    <w:basedOn w:val="Standard"/>
    <w:rsid w:val="0087645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7645A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3A0812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sid w:val="00F1548F"/>
    <w:rPr>
      <w:sz w:val="16"/>
      <w:szCs w:val="16"/>
    </w:rPr>
  </w:style>
  <w:style w:type="paragraph" w:styleId="Kommentartext">
    <w:name w:val="annotation text"/>
    <w:basedOn w:val="Standard"/>
    <w:semiHidden/>
    <w:rsid w:val="00F1548F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F1548F"/>
    <w:rPr>
      <w:b/>
      <w:bCs/>
    </w:rPr>
  </w:style>
  <w:style w:type="paragraph" w:styleId="Verzeichnis1">
    <w:name w:val="toc 1"/>
    <w:basedOn w:val="Standard"/>
    <w:next w:val="Standard"/>
    <w:autoRedefine/>
    <w:semiHidden/>
    <w:rsid w:val="00142E53"/>
  </w:style>
  <w:style w:type="paragraph" w:styleId="Verzeichnis2">
    <w:name w:val="toc 2"/>
    <w:basedOn w:val="Standard"/>
    <w:next w:val="Standard"/>
    <w:autoRedefine/>
    <w:semiHidden/>
    <w:rsid w:val="00142E53"/>
    <w:pPr>
      <w:ind w:left="220"/>
    </w:pPr>
  </w:style>
  <w:style w:type="paragraph" w:styleId="Verzeichnis3">
    <w:name w:val="toc 3"/>
    <w:basedOn w:val="Standard"/>
    <w:next w:val="Standard"/>
    <w:autoRedefine/>
    <w:semiHidden/>
    <w:rsid w:val="00142E53"/>
    <w:pPr>
      <w:ind w:left="440"/>
    </w:pPr>
  </w:style>
  <w:style w:type="character" w:styleId="Hyperlink">
    <w:name w:val="Hyperlink"/>
    <w:basedOn w:val="Absatz-Standardschriftart"/>
    <w:rsid w:val="0087645A"/>
    <w:rPr>
      <w:rFonts w:ascii="Arial" w:hAnsi="Arial"/>
      <w:color w:val="0000FF"/>
      <w:u w:val="single"/>
    </w:rPr>
  </w:style>
  <w:style w:type="paragraph" w:customStyle="1" w:styleId="Suptitel">
    <w:name w:val="Suptitel"/>
    <w:basedOn w:val="Standard"/>
    <w:rsid w:val="00C72185"/>
    <w:pPr>
      <w:spacing w:after="120"/>
      <w:jc w:val="both"/>
    </w:pPr>
    <w:rPr>
      <w:rFonts w:eastAsia="Times New Roman" w:cs="Arial"/>
      <w:b/>
      <w:sz w:val="20"/>
      <w:lang w:val="de-CH"/>
    </w:rPr>
  </w:style>
  <w:style w:type="table" w:styleId="Tabellenraster">
    <w:name w:val="Table Grid"/>
    <w:basedOn w:val="NormaleTabelle"/>
    <w:uiPriority w:val="59"/>
    <w:rsid w:val="00396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1">
    <w:name w:val="Formatvorlage_1"/>
    <w:basedOn w:val="Standard"/>
    <w:next w:val="FlietextmitGliederung"/>
    <w:autoRedefine/>
    <w:qFormat/>
    <w:rsid w:val="00DF4273"/>
    <w:rPr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273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paragraph" w:styleId="Listenabsatz">
    <w:name w:val="List Paragraph"/>
    <w:basedOn w:val="Standard"/>
    <w:uiPriority w:val="34"/>
    <w:qFormat/>
    <w:rsid w:val="00AF5314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526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IAM\Skript_Vorlage_ZHAW_IAM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Skript_Vorlage_ZHAW_IAM</Template>
  <TotalTime>0</TotalTime>
  <Pages>2</Pages>
  <Words>96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Zürcher Hochschule Winterthur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Helga</dc:creator>
  <cp:lastModifiedBy>Linus Stuhlmann</cp:lastModifiedBy>
  <cp:revision>6</cp:revision>
  <cp:lastPrinted>2007-08-14T12:59:00Z</cp:lastPrinted>
  <dcterms:created xsi:type="dcterms:W3CDTF">2022-03-09T10:25:00Z</dcterms:created>
  <dcterms:modified xsi:type="dcterms:W3CDTF">2023-04-13T09:06:00Z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2022-03-09T10:00:34Z</vt:lpwstr>
  </property>
  <property fmtid="{D5CDD505-2E9C-101B-9397-08002B2CF9AE}" pid="4" name="MSIP_Label_10d9bad3-6dac-4e9a-89a3-89f3b8d247b2_Method">
    <vt:lpwstr>Privileged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25f2a055-ab84-42d7-bb1e-a06031b9ccdc</vt:lpwstr>
  </property>
  <property fmtid="{D5CDD505-2E9C-101B-9397-08002B2CF9AE}" pid="8" name="MSIP_Label_10d9bad3-6dac-4e9a-89a3-89f3b8d247b2_ContentBits">
    <vt:lpwstr>0</vt:lpwstr>
  </property>
</Properties>
</file>